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8266D6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864E557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68505B" wp14:editId="18769C64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A7A539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NW+tTt0mAwDdJgMAFAAAAGRycy9tZWRpYS9pbWFnZTEuanBn/9j/4AAQSkZJ&#10;RgABAQEAYABgAAD/4S/+RXhpZgAATU0AKgAAAAgABgALAAIAAAAmAAAIYgESAAMAAAABAAEAAAEx&#10;AAIAAAAmAAAIiAEyAAIAAAAUAAAIrodpAAQAAAABAAAIwuocAAcAAAgMAAAAVgAAEUY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dpbmRvd3MgUGhvdG8gRWRpdG9yIDEwLjAuMTAwMTEuMTYzODQAV2luZG93cyBQaG90byBFZGl0&#10;b3IgMTAuMC4xMDAxMS4xNjM4NAAyMDIyOjExOjIxIDE1OjQ2OjQ5AAAGkAMAAgAAABQAABEckAQA&#10;AgAAABQAABEwkpEAAgAAAAMwMAAAkpIAAgAAAAMwMAAAoAEAAwAAAAEAAQAA6hwABwAACAwAAAkQ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9yVG9vbD5XaW5kb3dzIFBob3RvIEVkaXRvciAxMC4wLjEwMDExLjE2Mzg0&#10;PC94bXA6Q3JlYXRvclRvb2w+PHhtcDpDcmVhdGVEYXRlPjIwMjItMTAtMTFUMTc6NTQ6MDY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Dw/eHBhY2tldCBlbmQ9J3cnPz7/2wBDAAMC&#10;AgMCAgMDAwMEAwMEBQgFBQQEBQoHBwYIDAoMDAsKCwsNDhIQDQ4RDgsLEBYQERMUFRUVDA8XGBYU&#10;GBIUFRT/2wBDAQMEBAUEBQkFBQkUDQsNFBQUFBQUFBQUFBQUFBQUFBQUFBQUFBQUFBQUFBQUFBQU&#10;FBQUFBQUFBQUFBQUFBQUFBT/wAARCASGBN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" strokecolor="#ddd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1BF33B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7F6DB22" w14:textId="77777777" w:rsidR="00B16F44" w:rsidRDefault="00B16F44" w:rsidP="00275997">
            <w:pPr>
              <w:pStyle w:val="Title"/>
            </w:pPr>
            <w:r>
              <w:t xml:space="preserve">Arbie </w:t>
            </w:r>
            <w:r w:rsidR="00275997">
              <w:t xml:space="preserve">JOsh </w:t>
            </w:r>
            <w:r>
              <w:t>nian</w:t>
            </w:r>
          </w:p>
          <w:p w14:paraId="077F805C" w14:textId="0D49816D" w:rsidR="001B2ABD" w:rsidRDefault="00275997" w:rsidP="00275997">
            <w:pPr>
              <w:pStyle w:val="Title"/>
            </w:pPr>
            <w:r>
              <w:t>belgica</w:t>
            </w:r>
          </w:p>
          <w:p w14:paraId="62B440CA" w14:textId="04EB3BB7" w:rsidR="00275997" w:rsidRPr="00275997" w:rsidRDefault="00275997" w:rsidP="00275997">
            <w:r>
              <w:t>Network Engineer</w:t>
            </w:r>
          </w:p>
        </w:tc>
      </w:tr>
      <w:tr w:rsidR="001B2ABD" w14:paraId="182600E3" w14:textId="77777777" w:rsidTr="001B2ABD">
        <w:tc>
          <w:tcPr>
            <w:tcW w:w="3600" w:type="dxa"/>
          </w:tcPr>
          <w:p w14:paraId="2C0D5E18" w14:textId="266F13E3" w:rsidR="00036450" w:rsidRDefault="00532903" w:rsidP="004E2975">
            <w:pPr>
              <w:pStyle w:val="Heading3"/>
            </w:pPr>
            <w:r>
              <w:t>Objective</w:t>
            </w:r>
          </w:p>
          <w:p w14:paraId="0E5AB439" w14:textId="73341421" w:rsidR="004E2975" w:rsidRPr="004E2975" w:rsidRDefault="004E2975" w:rsidP="004E2975">
            <w:r>
              <w:t>I applying for this job for my personal skill development and to help the company to reach its deserve.</w:t>
            </w:r>
          </w:p>
          <w:sdt>
            <w:sdtPr>
              <w:id w:val="-1954003311"/>
              <w:placeholder>
                <w:docPart w:val="9073C84E3840488CAA108CCCA8793F38"/>
              </w:placeholder>
              <w:temporary/>
              <w:showingPlcHdr/>
              <w15:appearance w15:val="hidden"/>
            </w:sdtPr>
            <w:sdtContent>
              <w:p w14:paraId="077CC042" w14:textId="0923B68D" w:rsidR="00B16F44" w:rsidRDefault="00CB0055" w:rsidP="00B16F4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-240260293"/>
              <w:placeholder>
                <w:docPart w:val="FD17F3BD535846D4ABB1CF96CB8482FC"/>
              </w:placeholder>
              <w:temporary/>
              <w:showingPlcHdr/>
              <w15:appearance w15:val="hidden"/>
            </w:sdtPr>
            <w:sdtContent>
              <w:p w14:paraId="01A41BA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FC618A2" w14:textId="6D06B345" w:rsidR="00036450" w:rsidRPr="00B16F44" w:rsidRDefault="00B16F44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Pr="00B16F44">
                <w:rPr>
                  <w:rStyle w:val="Hyperlink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Crspynoodles@gmail.com</w:t>
              </w:r>
            </w:hyperlink>
          </w:p>
          <w:p w14:paraId="792A089E" w14:textId="77777777" w:rsidR="00B16F44" w:rsidRDefault="00B16F44" w:rsidP="004D3011"/>
          <w:p w14:paraId="72D822D6" w14:textId="1BB7E71D" w:rsidR="00B16F44" w:rsidRDefault="00B16F44" w:rsidP="004D3011">
            <w:r>
              <w:t>PHONE:</w:t>
            </w:r>
          </w:p>
          <w:p w14:paraId="1BC54AC1" w14:textId="01EAD3A1" w:rsidR="00B16F44" w:rsidRP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6F44"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09060338147</w:t>
            </w:r>
          </w:p>
          <w:p w14:paraId="28C578B8" w14:textId="2875706A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6654E5" w14:textId="421B04CB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AGE:</w:t>
            </w:r>
          </w:p>
          <w:p w14:paraId="2193B94A" w14:textId="587DCAB8" w:rsid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  <w:p w14:paraId="6CD6CEAE" w14:textId="07C3E140" w:rsid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A5076E" w14:textId="3098E31D" w:rsidR="00B16F44" w:rsidRP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BIRTHDATE:</w:t>
            </w:r>
          </w:p>
          <w:p w14:paraId="04D4AA16" w14:textId="59792962" w:rsid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December 12, 2003</w:t>
            </w:r>
          </w:p>
          <w:p w14:paraId="183572CA" w14:textId="55816F39" w:rsid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99C1A0F" w14:textId="22BB9156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SEX:</w:t>
            </w:r>
          </w:p>
          <w:p w14:paraId="10C3490B" w14:textId="4E4579A3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Male</w:t>
            </w:r>
          </w:p>
          <w:p w14:paraId="5A585335" w14:textId="097CEECD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E1DA15" w14:textId="5976FA24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CIVIL STATUS:</w:t>
            </w:r>
          </w:p>
          <w:p w14:paraId="44672A78" w14:textId="0E925C5D" w:rsid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Single</w:t>
            </w:r>
          </w:p>
          <w:p w14:paraId="50BF21BF" w14:textId="4F7E8429" w:rsidR="00B16F44" w:rsidRDefault="00B16F44" w:rsidP="004D3011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37A37B" w14:textId="47588E32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6F44"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NATIONALITY:</w:t>
            </w:r>
          </w:p>
          <w:p w14:paraId="481CB0FA" w14:textId="352DECC0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Filipino</w:t>
            </w:r>
          </w:p>
          <w:p w14:paraId="3DE0561F" w14:textId="6254AAF7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2FBF69" w14:textId="6086180D" w:rsid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SPOKEN LANGUAGES OR DIALECTS:</w:t>
            </w:r>
          </w:p>
          <w:p w14:paraId="1355A469" w14:textId="389C3AAC" w:rsidR="00B16F44" w:rsidRPr="00B16F44" w:rsidRDefault="00B16F44" w:rsidP="004D3011">
            <w:pP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Tagalog, Bisaya, English, Bicolano</w:t>
            </w:r>
            <w:r w:rsidR="00532903">
              <w:rPr>
                <w:rStyle w:val="Hyperlink"/>
                <w:color w:val="000000" w:themeColor="text1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Bikol</w:t>
            </w:r>
          </w:p>
          <w:sdt>
            <w:sdtPr>
              <w:id w:val="-1444214663"/>
              <w:placeholder>
                <w:docPart w:val="33C7B7843DBF414583F753C14718C35E"/>
              </w:placeholder>
              <w:temporary/>
              <w:showingPlcHdr/>
              <w15:appearance w15:val="hidden"/>
            </w:sdtPr>
            <w:sdtContent>
              <w:p w14:paraId="3DABCA7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282B40D" w14:textId="4F1C465A" w:rsidR="004D3011" w:rsidRDefault="00275997" w:rsidP="004D3011">
            <w:r>
              <w:t>Basketball</w:t>
            </w:r>
          </w:p>
          <w:p w14:paraId="6B4201BB" w14:textId="4AC68688" w:rsidR="004D3011" w:rsidRDefault="00275997" w:rsidP="004D3011">
            <w:r>
              <w:t xml:space="preserve">Programming </w:t>
            </w:r>
          </w:p>
          <w:p w14:paraId="3D23F456" w14:textId="15CB19CE" w:rsidR="00696E72" w:rsidRDefault="00696E72" w:rsidP="004D3011">
            <w:r>
              <w:t>Playing Musical Instrument</w:t>
            </w:r>
          </w:p>
          <w:p w14:paraId="3C2E8F47" w14:textId="304A38DA" w:rsidR="004D3011" w:rsidRPr="004D3011" w:rsidRDefault="004D3011" w:rsidP="004D3011"/>
        </w:tc>
        <w:tc>
          <w:tcPr>
            <w:tcW w:w="720" w:type="dxa"/>
          </w:tcPr>
          <w:p w14:paraId="613B57F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A6875F1AF91455D964795CB72BAC735"/>
              </w:placeholder>
              <w:temporary/>
              <w:showingPlcHdr/>
              <w15:appearance w15:val="hidden"/>
            </w:sdtPr>
            <w:sdtContent>
              <w:p w14:paraId="3CAB131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A07800B" w14:textId="74342466" w:rsidR="00036450" w:rsidRPr="00036450" w:rsidRDefault="00275997" w:rsidP="00B359E4">
            <w:pPr>
              <w:pStyle w:val="Heading4"/>
            </w:pPr>
            <w:r>
              <w:t>Sierra Bullones Technical Vocational High School</w:t>
            </w:r>
          </w:p>
          <w:p w14:paraId="5CC7EC0D" w14:textId="582EF7DF" w:rsidR="00036450" w:rsidRPr="00B359E4" w:rsidRDefault="00275997" w:rsidP="00B359E4">
            <w:pPr>
              <w:pStyle w:val="Date"/>
            </w:pPr>
            <w:r>
              <w:t>[June-2016]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[August-2022]</w:t>
            </w:r>
          </w:p>
          <w:p w14:paraId="7CB7A88D" w14:textId="25E226F0" w:rsidR="004D3011" w:rsidRDefault="00B712EA" w:rsidP="00036450">
            <w:r>
              <w:t xml:space="preserve">I am </w:t>
            </w:r>
            <w:r w:rsidR="00696E72">
              <w:t xml:space="preserve">ICT student, </w:t>
            </w:r>
            <w:r>
              <w:t xml:space="preserve">who </w:t>
            </w:r>
            <w:r w:rsidR="00696E72">
              <w:t>always curious about technologie</w:t>
            </w:r>
            <w:r>
              <w:t>s and how successful persons live their best lives.</w:t>
            </w:r>
            <w:r w:rsidR="00696E72">
              <w:t xml:space="preserve"> </w:t>
            </w:r>
          </w:p>
          <w:p w14:paraId="2CCA36C4" w14:textId="595818F3" w:rsidR="00036450" w:rsidRDefault="00036450" w:rsidP="00036450"/>
          <w:p w14:paraId="64A3B553" w14:textId="7710B707" w:rsidR="00036450" w:rsidRPr="00B359E4" w:rsidRDefault="00275997" w:rsidP="00B359E4">
            <w:pPr>
              <w:pStyle w:val="Heading4"/>
            </w:pPr>
            <w:r>
              <w:t>University of Bohol</w:t>
            </w:r>
          </w:p>
          <w:p w14:paraId="77700CDD" w14:textId="46B0FAED" w:rsidR="00036450" w:rsidRPr="00B359E4" w:rsidRDefault="00275997" w:rsidP="00B359E4">
            <w:pPr>
              <w:pStyle w:val="Date"/>
            </w:pPr>
            <w:r>
              <w:t>[</w:t>
            </w:r>
            <w:r w:rsidR="00B812E0">
              <w:t>September-2022]</w:t>
            </w:r>
            <w:r w:rsidR="00036450" w:rsidRPr="00B359E4">
              <w:t xml:space="preserve"> </w:t>
            </w:r>
            <w:r w:rsidR="00B812E0">
              <w:t>– [June-2025]</w:t>
            </w:r>
          </w:p>
          <w:p w14:paraId="20AA60B7" w14:textId="1EABAB0C" w:rsidR="00036450" w:rsidRDefault="00B712EA" w:rsidP="00036450">
            <w:r>
              <w:t xml:space="preserve">Studied </w:t>
            </w:r>
            <w:r w:rsidR="00696E72">
              <w:t>computer engineering</w:t>
            </w:r>
            <w:r>
              <w:t>. Been always stressed and sleepless nights for goal of having a vast knowledge in Computer Software/Hardware</w:t>
            </w:r>
            <w:r w:rsidR="00532903">
              <w:t>.</w:t>
            </w:r>
          </w:p>
          <w:sdt>
            <w:sdtPr>
              <w:id w:val="1001553383"/>
              <w:placeholder>
                <w:docPart w:val="BF479BEBE934422C9D20DDCB26951FCD"/>
              </w:placeholder>
              <w:temporary/>
              <w:showingPlcHdr/>
              <w15:appearance w15:val="hidden"/>
            </w:sdtPr>
            <w:sdtContent>
              <w:p w14:paraId="434D0BA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DC4977F" w14:textId="35DA08AD" w:rsidR="00036450" w:rsidRDefault="00B812E0" w:rsidP="00B359E4">
            <w:pPr>
              <w:pStyle w:val="Heading4"/>
              <w:rPr>
                <w:bCs/>
              </w:rPr>
            </w:pPr>
            <w:r>
              <w:t>Ibex</w:t>
            </w:r>
            <w:r w:rsidR="00036450">
              <w:t xml:space="preserve"> </w:t>
            </w:r>
            <w:r>
              <w:t>Global Solutions</w:t>
            </w:r>
            <w:r w:rsidR="00036450" w:rsidRPr="00036450">
              <w:t xml:space="preserve"> </w:t>
            </w:r>
            <w:r>
              <w:t>[Typ</w:t>
            </w:r>
            <w:r w:rsidR="000C6C1F">
              <w:t>ist</w:t>
            </w:r>
            <w:r>
              <w:t>]</w:t>
            </w:r>
          </w:p>
          <w:p w14:paraId="79F4EC2D" w14:textId="7946BB74" w:rsidR="00036450" w:rsidRPr="00036450" w:rsidRDefault="00696E72" w:rsidP="00B359E4">
            <w:pPr>
              <w:pStyle w:val="Date"/>
            </w:pPr>
            <w:r>
              <w:t>[Octorber-2022]</w:t>
            </w:r>
          </w:p>
          <w:p w14:paraId="44158318" w14:textId="32732ACD" w:rsidR="00036450" w:rsidRDefault="00B812E0" w:rsidP="00036450">
            <w:r>
              <w:t xml:space="preserve">Topnotcher with </w:t>
            </w:r>
            <w:r w:rsidR="00B712EA">
              <w:t>58</w:t>
            </w:r>
            <w:r>
              <w:t>wps outstanding skill</w:t>
            </w:r>
            <w:r w:rsidR="00B712EA">
              <w:t xml:space="preserve">. </w:t>
            </w:r>
            <w:r w:rsidR="00036450" w:rsidRPr="00036450">
              <w:t xml:space="preserve"> </w:t>
            </w:r>
          </w:p>
          <w:p w14:paraId="0852F63B" w14:textId="77777777" w:rsidR="004D3011" w:rsidRDefault="004D3011" w:rsidP="00036450"/>
          <w:p w14:paraId="76CFE95B" w14:textId="363EDAD6" w:rsidR="004D3011" w:rsidRDefault="00B812E0" w:rsidP="00696E72">
            <w:pPr>
              <w:pStyle w:val="Heading4"/>
            </w:pPr>
            <w:r>
              <w:t>[PLDT Philippines</w:t>
            </w:r>
            <w:r w:rsidR="00696E72">
              <w:t>]</w:t>
            </w:r>
            <w:r w:rsidR="004D3011" w:rsidRPr="004D3011">
              <w:t xml:space="preserve"> </w:t>
            </w:r>
            <w:r w:rsidR="00696E72">
              <w:t>[Network Engineer]</w:t>
            </w:r>
          </w:p>
          <w:p w14:paraId="245E07DB" w14:textId="26A13F0E" w:rsidR="00696E72" w:rsidRPr="00696E72" w:rsidRDefault="00696E72" w:rsidP="00696E72">
            <w:r>
              <w:t>[June-2025]</w:t>
            </w:r>
          </w:p>
          <w:p w14:paraId="5B7264BD" w14:textId="77777777" w:rsidR="00532903" w:rsidRDefault="00696E72" w:rsidP="00532903">
            <w:r>
              <w:t xml:space="preserve">Setting up and maintaining network strength between issues and client complaints about current network speed that are not consistent in its Mbps  </w:t>
            </w:r>
            <w:r w:rsidR="00036450" w:rsidRPr="004D3011">
              <w:t xml:space="preserve"> </w:t>
            </w:r>
          </w:p>
          <w:p w14:paraId="766BF030" w14:textId="56F21C6B" w:rsidR="00532903" w:rsidRDefault="00532903" w:rsidP="00532903"/>
          <w:p w14:paraId="213928F0" w14:textId="2D5EC2C7" w:rsidR="00532903" w:rsidRDefault="00532903" w:rsidP="00532903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INTEREST</w:t>
            </w:r>
          </w:p>
          <w:p w14:paraId="2763077D" w14:textId="29D87801" w:rsidR="00532903" w:rsidRPr="004E2975" w:rsidRDefault="004E2975" w:rsidP="00532903">
            <w:pPr>
              <w:rPr>
                <w:szCs w:val="18"/>
              </w:rPr>
            </w:pPr>
            <w:r>
              <w:rPr>
                <w:szCs w:val="18"/>
              </w:rPr>
              <w:t xml:space="preserve">I dedicated my life for this status of my dream to be “Network Engineer” and </w:t>
            </w:r>
            <w:r w:rsidR="00CC1191">
              <w:rPr>
                <w:szCs w:val="18"/>
              </w:rPr>
              <w:t>good for our mother earth</w:t>
            </w:r>
          </w:p>
          <w:p w14:paraId="64B36A49" w14:textId="52016755" w:rsidR="00532903" w:rsidRDefault="00532903" w:rsidP="00532903">
            <w:pPr>
              <w:rPr>
                <w:b/>
                <w:bCs/>
                <w:sz w:val="22"/>
              </w:rPr>
            </w:pPr>
          </w:p>
          <w:p w14:paraId="1AE6088A" w14:textId="77777777" w:rsidR="00532903" w:rsidRPr="00532903" w:rsidRDefault="00532903" w:rsidP="00532903">
            <w:pPr>
              <w:rPr>
                <w:b/>
                <w:bCs/>
                <w:sz w:val="22"/>
              </w:rPr>
            </w:pPr>
          </w:p>
          <w:p w14:paraId="04CD0AF1" w14:textId="4929781F" w:rsidR="00532903" w:rsidRDefault="00000000" w:rsidP="00532903">
            <w:sdt>
              <w:sdtPr>
                <w:id w:val="1669594239"/>
                <w:placeholder>
                  <w:docPart w:val="A02EB0E9B5B6464E8EBCC849F2E1A6BC"/>
                </w:placeholder>
                <w:temporary/>
                <w:showingPlcHdr/>
                <w15:appearance w15:val="hidden"/>
              </w:sdtPr>
              <w:sdtContent>
                <w:r w:rsidR="00180329" w:rsidRPr="00036450">
                  <w:rPr>
                    <w:rStyle w:val="Heading2Char"/>
                  </w:rPr>
                  <w:t>SKILLS</w:t>
                </w:r>
              </w:sdtContent>
            </w:sdt>
          </w:p>
          <w:p w14:paraId="4311ACFB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12C3EF" wp14:editId="269CD611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4FCC6EE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EFDB" w14:textId="77777777" w:rsidR="00EF7E44" w:rsidRDefault="00EF7E44" w:rsidP="000C45FF">
      <w:r>
        <w:separator/>
      </w:r>
    </w:p>
  </w:endnote>
  <w:endnote w:type="continuationSeparator" w:id="0">
    <w:p w14:paraId="676BB23E" w14:textId="77777777" w:rsidR="00EF7E44" w:rsidRDefault="00EF7E4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8894" w14:textId="77777777" w:rsidR="00EF7E44" w:rsidRDefault="00EF7E44" w:rsidP="000C45FF">
      <w:r>
        <w:separator/>
      </w:r>
    </w:p>
  </w:footnote>
  <w:footnote w:type="continuationSeparator" w:id="0">
    <w:p w14:paraId="368AC17F" w14:textId="77777777" w:rsidR="00EF7E44" w:rsidRDefault="00EF7E4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537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4D531A" wp14:editId="0D79C35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97"/>
    <w:rsid w:val="00036450"/>
    <w:rsid w:val="00094499"/>
    <w:rsid w:val="000C45FF"/>
    <w:rsid w:val="000C6C1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7665"/>
    <w:rsid w:val="002400EB"/>
    <w:rsid w:val="00251294"/>
    <w:rsid w:val="00256CF7"/>
    <w:rsid w:val="0027599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5271C"/>
    <w:rsid w:val="004813B3"/>
    <w:rsid w:val="00496591"/>
    <w:rsid w:val="004C63E4"/>
    <w:rsid w:val="004D3011"/>
    <w:rsid w:val="004E2975"/>
    <w:rsid w:val="005262AC"/>
    <w:rsid w:val="00532903"/>
    <w:rsid w:val="005E39D5"/>
    <w:rsid w:val="00600670"/>
    <w:rsid w:val="0062123A"/>
    <w:rsid w:val="00646E75"/>
    <w:rsid w:val="006771D0"/>
    <w:rsid w:val="00696E72"/>
    <w:rsid w:val="00715FCB"/>
    <w:rsid w:val="00743101"/>
    <w:rsid w:val="00764C9F"/>
    <w:rsid w:val="007775E1"/>
    <w:rsid w:val="007867A0"/>
    <w:rsid w:val="007927F5"/>
    <w:rsid w:val="007C1988"/>
    <w:rsid w:val="00802CA0"/>
    <w:rsid w:val="009260CD"/>
    <w:rsid w:val="00940A66"/>
    <w:rsid w:val="00952C25"/>
    <w:rsid w:val="00A2118D"/>
    <w:rsid w:val="00AD0A50"/>
    <w:rsid w:val="00AD76E2"/>
    <w:rsid w:val="00B16F44"/>
    <w:rsid w:val="00B20152"/>
    <w:rsid w:val="00B359E4"/>
    <w:rsid w:val="00B51AAD"/>
    <w:rsid w:val="00B57D98"/>
    <w:rsid w:val="00B70850"/>
    <w:rsid w:val="00B712EA"/>
    <w:rsid w:val="00B812E0"/>
    <w:rsid w:val="00BE0BF0"/>
    <w:rsid w:val="00C066B6"/>
    <w:rsid w:val="00C37BA1"/>
    <w:rsid w:val="00C42075"/>
    <w:rsid w:val="00C4674C"/>
    <w:rsid w:val="00C506CF"/>
    <w:rsid w:val="00C72BED"/>
    <w:rsid w:val="00C9578B"/>
    <w:rsid w:val="00CB0055"/>
    <w:rsid w:val="00CC1191"/>
    <w:rsid w:val="00D2522B"/>
    <w:rsid w:val="00D422DE"/>
    <w:rsid w:val="00D5459D"/>
    <w:rsid w:val="00DA1F4D"/>
    <w:rsid w:val="00DD172A"/>
    <w:rsid w:val="00E25A26"/>
    <w:rsid w:val="00E4381A"/>
    <w:rsid w:val="00E55D74"/>
    <w:rsid w:val="00EA02E3"/>
    <w:rsid w:val="00EF7E4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54B3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DDDDD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A5A5A5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858585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A5A5A5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mailto:Crspynoodles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5F1BA9E-686C-4105-9599-B6AF5454508C%7d\%7bCD4DD85A-7024-47A6-9A91-DFD9C70E1DF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Consistency</c:v>
                </c:pt>
                <c:pt idx="1">
                  <c:v>Dedication</c:v>
                </c:pt>
                <c:pt idx="2">
                  <c:v>Health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0.99</c:v>
                </c:pt>
                <c:pt idx="1">
                  <c:v>0.99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73C84E3840488CAA108CCCA8793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33A0C-16D3-4D26-A750-A30612C6B112}"/>
      </w:docPartPr>
      <w:docPartBody>
        <w:p w:rsidR="00B9160A" w:rsidRDefault="00000000">
          <w:pPr>
            <w:pStyle w:val="9073C84E3840488CAA108CCCA8793F38"/>
          </w:pPr>
          <w:r w:rsidRPr="00CB0055">
            <w:t>Contact</w:t>
          </w:r>
        </w:p>
      </w:docPartBody>
    </w:docPart>
    <w:docPart>
      <w:docPartPr>
        <w:name w:val="FD17F3BD535846D4ABB1CF96CB848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1DECB-0F7A-4B81-929E-08DDC1CE7317}"/>
      </w:docPartPr>
      <w:docPartBody>
        <w:p w:rsidR="00B9160A" w:rsidRDefault="00000000">
          <w:pPr>
            <w:pStyle w:val="FD17F3BD535846D4ABB1CF96CB8482FC"/>
          </w:pPr>
          <w:r w:rsidRPr="004D3011">
            <w:t>EMAIL:</w:t>
          </w:r>
        </w:p>
      </w:docPartBody>
    </w:docPart>
    <w:docPart>
      <w:docPartPr>
        <w:name w:val="33C7B7843DBF414583F753C14718C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EE776-CB3B-491A-AB52-53752515392D}"/>
      </w:docPartPr>
      <w:docPartBody>
        <w:p w:rsidR="00B9160A" w:rsidRDefault="00000000">
          <w:pPr>
            <w:pStyle w:val="33C7B7843DBF414583F753C14718C35E"/>
          </w:pPr>
          <w:r w:rsidRPr="00CB0055">
            <w:t>Hobbies</w:t>
          </w:r>
        </w:p>
      </w:docPartBody>
    </w:docPart>
    <w:docPart>
      <w:docPartPr>
        <w:name w:val="BA6875F1AF91455D964795CB72BAC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5FB54-3B9F-4340-BA24-8D8F97133DD9}"/>
      </w:docPartPr>
      <w:docPartBody>
        <w:p w:rsidR="00B9160A" w:rsidRDefault="00000000">
          <w:pPr>
            <w:pStyle w:val="BA6875F1AF91455D964795CB72BAC735"/>
          </w:pPr>
          <w:r w:rsidRPr="00036450">
            <w:t>EDUCATION</w:t>
          </w:r>
        </w:p>
      </w:docPartBody>
    </w:docPart>
    <w:docPart>
      <w:docPartPr>
        <w:name w:val="BF479BEBE934422C9D20DDCB26951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EFABB-382F-4EBE-92AC-63E1D6392C43}"/>
      </w:docPartPr>
      <w:docPartBody>
        <w:p w:rsidR="00B9160A" w:rsidRDefault="00000000">
          <w:pPr>
            <w:pStyle w:val="BF479BEBE934422C9D20DDCB26951FCD"/>
          </w:pPr>
          <w:r w:rsidRPr="00036450">
            <w:t>WORK EXPERIENCE</w:t>
          </w:r>
        </w:p>
      </w:docPartBody>
    </w:docPart>
    <w:docPart>
      <w:docPartPr>
        <w:name w:val="A02EB0E9B5B6464E8EBCC849F2E1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C87D7-6D41-42F2-835F-E124C5465D9E}"/>
      </w:docPartPr>
      <w:docPartBody>
        <w:p w:rsidR="00B9160A" w:rsidRDefault="00000000">
          <w:pPr>
            <w:pStyle w:val="A02EB0E9B5B6464E8EBCC849F2E1A6B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2F"/>
    <w:rsid w:val="00406C4E"/>
    <w:rsid w:val="00A14253"/>
    <w:rsid w:val="00B21684"/>
    <w:rsid w:val="00B9160A"/>
    <w:rsid w:val="00F5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73C84E3840488CAA108CCCA8793F38">
    <w:name w:val="9073C84E3840488CAA108CCCA8793F38"/>
  </w:style>
  <w:style w:type="paragraph" w:customStyle="1" w:styleId="7086AEAA04624D3389CE188245C71AA2">
    <w:name w:val="7086AEAA04624D3389CE188245C71AA2"/>
  </w:style>
  <w:style w:type="paragraph" w:customStyle="1" w:styleId="21CF17587DEE440ABBC4A5777D41841C">
    <w:name w:val="21CF17587DEE440ABBC4A5777D41841C"/>
  </w:style>
  <w:style w:type="paragraph" w:customStyle="1" w:styleId="FD17F3BD535846D4ABB1CF96CB8482FC">
    <w:name w:val="FD17F3BD535846D4ABB1CF96CB8482F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3C7B7843DBF414583F753C14718C35E">
    <w:name w:val="33C7B7843DBF414583F753C14718C35E"/>
  </w:style>
  <w:style w:type="paragraph" w:customStyle="1" w:styleId="BA6875F1AF91455D964795CB72BAC735">
    <w:name w:val="BA6875F1AF91455D964795CB72BAC735"/>
  </w:style>
  <w:style w:type="paragraph" w:customStyle="1" w:styleId="BF479BEBE934422C9D20DDCB26951FCD">
    <w:name w:val="BF479BEBE934422C9D20DDCB26951FC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02EB0E9B5B6464E8EBCC849F2E1A6BC">
    <w:name w:val="A02EB0E9B5B6464E8EBCC849F2E1A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1E53-D346-49D8-B407-3F8DA7B2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{CD4DD85A-7024-47A6-9A91-DFD9C70E1DF7}tf00546271_win32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2022-12-03T15:47:00Z</dcterms:created>
  <dcterms:modified xsi:type="dcterms:W3CDTF">2022-12-05T01:41:00Z</dcterms:modified>
</cp:coreProperties>
</file>